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A926" w14:textId="185B9EEB" w:rsidR="000150E9" w:rsidRPr="00A02EC1" w:rsidRDefault="000150E9" w:rsidP="0026504D">
      <w:pPr>
        <w:pStyle w:val="Titre"/>
        <w:rPr>
          <w:noProof/>
        </w:rPr>
      </w:pPr>
      <w:r w:rsidRPr="00A02EC1">
        <w:rPr>
          <w:noProof/>
          <w:lang w:bidi="fr-FR"/>
        </w:rPr>
        <w:drawing>
          <wp:anchor distT="0" distB="0" distL="114300" distR="114300" simplePos="0" relativeHeight="251666432" behindDoc="0" locked="1" layoutInCell="1" allowOverlap="1" wp14:anchorId="6DD94EC6" wp14:editId="44B003A1">
            <wp:simplePos x="0" y="0"/>
            <wp:positionH relativeFrom="margin">
              <wp:align>right</wp:align>
            </wp:positionH>
            <wp:positionV relativeFrom="page">
              <wp:posOffset>1845945</wp:posOffset>
            </wp:positionV>
            <wp:extent cx="685800" cy="621665"/>
            <wp:effectExtent l="0" t="0" r="0" b="0"/>
            <wp:wrapNone/>
            <wp:docPr id="192" name="Image 192" descr="Logo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F54795">
        <w:rPr>
          <w:noProof/>
          <w:lang w:bidi="fr-FR"/>
        </w:rPr>
        <w:t>CAN 2024</w:t>
      </w:r>
    </w:p>
    <w:p w14:paraId="6CA851DB" w14:textId="24E42AEE" w:rsidR="000150E9" w:rsidRPr="00A02EC1" w:rsidRDefault="00F54795" w:rsidP="0026504D">
      <w:pPr>
        <w:pStyle w:val="Sous-titre"/>
        <w:rPr>
          <w:noProof/>
        </w:rPr>
      </w:pPr>
      <w:bookmarkStart w:id="0" w:name="_Hlk487785372"/>
      <w:bookmarkEnd w:id="0"/>
      <w:r>
        <w:rPr>
          <w:noProof/>
          <w:lang w:bidi="fr-FR"/>
        </w:rPr>
        <w:t>Programme des Statistiques et Prévisions</w:t>
      </w:r>
    </w:p>
    <w:p w14:paraId="3EC97E89" w14:textId="6BF61B0F" w:rsidR="0026484A" w:rsidRPr="00A02EC1" w:rsidRDefault="00F54795" w:rsidP="0026504D">
      <w:pPr>
        <w:pStyle w:val="Titre1"/>
        <w:rPr>
          <w:noProof/>
        </w:rPr>
      </w:pPr>
      <w:r>
        <w:rPr>
          <w:noProof/>
          <w:lang w:bidi="fr-FR"/>
        </w:rPr>
        <w:t>Guide du développement de l’application</w:t>
      </w:r>
    </w:p>
    <w:p w14:paraId="12A46057" w14:textId="797AAFB6" w:rsidR="00B3132F" w:rsidRPr="00B3132F" w:rsidRDefault="00B3132F" w:rsidP="00B3132F">
      <w:pPr>
        <w:rPr>
          <w:noProof/>
          <w:lang w:val="fr-SN"/>
        </w:rPr>
      </w:pPr>
      <w:r w:rsidRPr="00B3132F">
        <w:rPr>
          <w:noProof/>
          <w:lang w:val="fr-SN"/>
        </w:rPr>
        <w:t xml:space="preserve">3 rubriques </w:t>
      </w:r>
      <w:r w:rsidR="0057427C">
        <w:rPr>
          <w:noProof/>
          <w:lang w:val="fr-SN"/>
        </w:rPr>
        <w:t>majeurs</w:t>
      </w:r>
      <w:r w:rsidRPr="00B3132F">
        <w:rPr>
          <w:noProof/>
          <w:lang w:val="fr-SN"/>
        </w:rPr>
        <w:t xml:space="preserve"> : </w:t>
      </w:r>
    </w:p>
    <w:p w14:paraId="4710ACE4" w14:textId="77777777" w:rsidR="00B3132F" w:rsidRPr="00B3132F" w:rsidRDefault="00B3132F" w:rsidP="00B3132F">
      <w:pPr>
        <w:rPr>
          <w:noProof/>
          <w:lang w:val="fr-SN"/>
        </w:rPr>
      </w:pPr>
      <w:r w:rsidRPr="00B3132F">
        <w:rPr>
          <w:noProof/>
          <w:lang w:val="fr-SN"/>
        </w:rPr>
        <w:t>1 - Page d'accueil : Présentation des équipes sur leur poule (Mon d'équipe cliquable pour voir l'effectif)</w:t>
      </w:r>
    </w:p>
    <w:p w14:paraId="65C58503" w14:textId="77777777" w:rsidR="00B3132F" w:rsidRPr="00B3132F" w:rsidRDefault="00B3132F" w:rsidP="00B3132F">
      <w:pPr>
        <w:rPr>
          <w:noProof/>
          <w:lang w:val="fr-SN"/>
        </w:rPr>
      </w:pPr>
      <w:r w:rsidRPr="00B3132F">
        <w:rPr>
          <w:noProof/>
          <w:lang w:val="fr-SN"/>
        </w:rPr>
        <w:t xml:space="preserve">2 - Statistiques : Statistiques des équipes selon ses performances, son effectif et sa Palmares </w:t>
      </w:r>
    </w:p>
    <w:p w14:paraId="298C7D61" w14:textId="658CAA4A" w:rsidR="0026484A" w:rsidRPr="00F54795" w:rsidRDefault="00B3132F" w:rsidP="00B3132F">
      <w:pPr>
        <w:rPr>
          <w:noProof/>
          <w:lang w:val="fr-SN"/>
        </w:rPr>
      </w:pPr>
      <w:r w:rsidRPr="00B3132F">
        <w:rPr>
          <w:noProof/>
          <w:lang w:val="fr-SN"/>
        </w:rPr>
        <w:t>3 - Prévisions : À partir des statistiques globaux</w:t>
      </w:r>
    </w:p>
    <w:sectPr w:rsidR="0026484A" w:rsidRPr="00F54795" w:rsidSect="002F48F2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339F" w14:textId="77777777" w:rsidR="002F48F2" w:rsidRDefault="002F48F2">
      <w:pPr>
        <w:spacing w:line="240" w:lineRule="auto"/>
      </w:pPr>
      <w:r>
        <w:separator/>
      </w:r>
    </w:p>
  </w:endnote>
  <w:endnote w:type="continuationSeparator" w:id="0">
    <w:p w14:paraId="29D4814C" w14:textId="77777777" w:rsidR="002F48F2" w:rsidRDefault="002F4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4919" w14:textId="77777777" w:rsidR="002F48F2" w:rsidRDefault="002F48F2">
      <w:pPr>
        <w:spacing w:line="240" w:lineRule="auto"/>
      </w:pPr>
      <w:r>
        <w:separator/>
      </w:r>
    </w:p>
  </w:footnote>
  <w:footnote w:type="continuationSeparator" w:id="0">
    <w:p w14:paraId="38572112" w14:textId="77777777" w:rsidR="002F48F2" w:rsidRDefault="002F48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33560"/>
    <w:multiLevelType w:val="multilevel"/>
    <w:tmpl w:val="CF8A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956524995">
    <w:abstractNumId w:val="11"/>
  </w:num>
  <w:num w:numId="2" w16cid:durableId="977301227">
    <w:abstractNumId w:val="11"/>
    <w:lvlOverride w:ilvl="0">
      <w:startOverride w:val="1"/>
    </w:lvlOverride>
  </w:num>
  <w:num w:numId="3" w16cid:durableId="1598363445">
    <w:abstractNumId w:val="11"/>
  </w:num>
  <w:num w:numId="4" w16cid:durableId="2086144626">
    <w:abstractNumId w:val="11"/>
    <w:lvlOverride w:ilvl="0">
      <w:startOverride w:val="1"/>
    </w:lvlOverride>
  </w:num>
  <w:num w:numId="5" w16cid:durableId="302543118">
    <w:abstractNumId w:val="8"/>
  </w:num>
  <w:num w:numId="6" w16cid:durableId="2129272164">
    <w:abstractNumId w:val="11"/>
    <w:lvlOverride w:ilvl="0">
      <w:startOverride w:val="1"/>
    </w:lvlOverride>
  </w:num>
  <w:num w:numId="7" w16cid:durableId="18289356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5246877">
    <w:abstractNumId w:val="9"/>
  </w:num>
  <w:num w:numId="9" w16cid:durableId="9105754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76714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0888937">
    <w:abstractNumId w:val="7"/>
  </w:num>
  <w:num w:numId="12" w16cid:durableId="418910388">
    <w:abstractNumId w:val="6"/>
  </w:num>
  <w:num w:numId="13" w16cid:durableId="1647666309">
    <w:abstractNumId w:val="5"/>
  </w:num>
  <w:num w:numId="14" w16cid:durableId="264504219">
    <w:abstractNumId w:val="4"/>
  </w:num>
  <w:num w:numId="15" w16cid:durableId="231425804">
    <w:abstractNumId w:val="3"/>
  </w:num>
  <w:num w:numId="16" w16cid:durableId="1262492561">
    <w:abstractNumId w:val="2"/>
  </w:num>
  <w:num w:numId="17" w16cid:durableId="1205142602">
    <w:abstractNumId w:val="1"/>
  </w:num>
  <w:num w:numId="18" w16cid:durableId="1414277383">
    <w:abstractNumId w:val="0"/>
  </w:num>
  <w:num w:numId="19" w16cid:durableId="1397170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SN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95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255"/>
    <w:rsid w:val="001D0BD1"/>
    <w:rsid w:val="002017AC"/>
    <w:rsid w:val="002359ED"/>
    <w:rsid w:val="00252520"/>
    <w:rsid w:val="002625F9"/>
    <w:rsid w:val="002631F7"/>
    <w:rsid w:val="0026484A"/>
    <w:rsid w:val="0026504D"/>
    <w:rsid w:val="00276676"/>
    <w:rsid w:val="00276926"/>
    <w:rsid w:val="0029432E"/>
    <w:rsid w:val="002A67C8"/>
    <w:rsid w:val="002B40B7"/>
    <w:rsid w:val="002C5D75"/>
    <w:rsid w:val="002F48F2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1F70"/>
    <w:rsid w:val="004A3D03"/>
    <w:rsid w:val="004B6D7F"/>
    <w:rsid w:val="004D785F"/>
    <w:rsid w:val="004E744B"/>
    <w:rsid w:val="004E7A51"/>
    <w:rsid w:val="004F7760"/>
    <w:rsid w:val="0051584F"/>
    <w:rsid w:val="00520AC9"/>
    <w:rsid w:val="0057427C"/>
    <w:rsid w:val="00594254"/>
    <w:rsid w:val="005B6EB8"/>
    <w:rsid w:val="00614CAB"/>
    <w:rsid w:val="00633BC0"/>
    <w:rsid w:val="00637CA9"/>
    <w:rsid w:val="00661DE5"/>
    <w:rsid w:val="006706DE"/>
    <w:rsid w:val="0069487E"/>
    <w:rsid w:val="006A648B"/>
    <w:rsid w:val="006B0B82"/>
    <w:rsid w:val="006B7EF2"/>
    <w:rsid w:val="006C09D8"/>
    <w:rsid w:val="006C3B5F"/>
    <w:rsid w:val="006D3A72"/>
    <w:rsid w:val="006F53EE"/>
    <w:rsid w:val="00703D7C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F78B7"/>
    <w:rsid w:val="00912477"/>
    <w:rsid w:val="009139AF"/>
    <w:rsid w:val="00923040"/>
    <w:rsid w:val="00943B06"/>
    <w:rsid w:val="00945864"/>
    <w:rsid w:val="009853E9"/>
    <w:rsid w:val="00996E16"/>
    <w:rsid w:val="009B69C5"/>
    <w:rsid w:val="009F72A7"/>
    <w:rsid w:val="00A02EC1"/>
    <w:rsid w:val="00A119D9"/>
    <w:rsid w:val="00A1309F"/>
    <w:rsid w:val="00A21BED"/>
    <w:rsid w:val="00A27D99"/>
    <w:rsid w:val="00A60D92"/>
    <w:rsid w:val="00A678F5"/>
    <w:rsid w:val="00A86EAC"/>
    <w:rsid w:val="00A923E7"/>
    <w:rsid w:val="00AA661C"/>
    <w:rsid w:val="00AC2F58"/>
    <w:rsid w:val="00B0150A"/>
    <w:rsid w:val="00B20CE5"/>
    <w:rsid w:val="00B3132F"/>
    <w:rsid w:val="00B369B4"/>
    <w:rsid w:val="00B53817"/>
    <w:rsid w:val="00B61F85"/>
    <w:rsid w:val="00BA3CC7"/>
    <w:rsid w:val="00BF457D"/>
    <w:rsid w:val="00BF4775"/>
    <w:rsid w:val="00C74F14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60B09"/>
    <w:rsid w:val="00E72A21"/>
    <w:rsid w:val="00E7715A"/>
    <w:rsid w:val="00EB700D"/>
    <w:rsid w:val="00F33B83"/>
    <w:rsid w:val="00F41B42"/>
    <w:rsid w:val="00F54795"/>
    <w:rsid w:val="00F54BD0"/>
    <w:rsid w:val="00F667CE"/>
    <w:rsid w:val="00F75AD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D9B5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B53817"/>
    <w:rPr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51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ou%20Mbengue\AppData\Local\Microsoft\Office\16.0\DTS\fr-SN%7b9E5B5C2F-5203-453C-9F59-71E2F7D4CB26%7d\%7b07B65CF5-174F-4644-8FE5-9155AD5E3B63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{07B65CF5-174F-4644-8FE5-9155AD5E3B63}tf10002117_win32.dotx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2024-01-19T22:27:00Z</dcterms:created>
  <dcterms:modified xsi:type="dcterms:W3CDTF">2024-01-19T23:39:00Z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